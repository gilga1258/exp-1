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882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0"/>
        <w:gridCol w:w="504"/>
        <w:gridCol w:w="6618"/>
        <w:gridCol w:w="6618"/>
      </w:tblGrid>
      <w:tr w:rsidR="006D409C" w:rsidTr="00665EB1">
        <w:trPr>
          <w:gridAfter w:val="1"/>
          <w:wAfter w:w="6618" w:type="dxa"/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6D409C" w:rsidRDefault="006D409C" w:rsidP="006D409C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7C4B8582" wp14:editId="784DB413">
                      <wp:extent cx="2262251" cy="2262251"/>
                      <wp:effectExtent l="38100" t="38100" r="62230" b="62230"/>
                      <wp:docPr id="53" name="Diamond 53" descr="Headshot of woman" title="Headshot of wo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2251" cy="2262251"/>
                              </a:xfrm>
                              <a:prstGeom prst="diamond">
                                <a:avLst/>
                              </a:prstGeom>
                              <a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7207C95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53" o:spid="_x0000_s1026" type="#_x0000_t4" alt="Title: Headshot of woman - Description: Headshot of woman" style="width:178.15pt;height:17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" strokecolor="#99cb38 [3204]" strokeweight="5pt">
                      <v:fill r:id="rId11" o:title="Headshot of woman" recolor="t" rotate="t" type="fram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910E822F1ECD4AF5A43459253227CD6B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</w:pPr>
                <w:r w:rsidRPr="00036450">
                  <w:t>EDUCATION</w:t>
                </w:r>
              </w:p>
            </w:sdtContent>
          </w:sdt>
        </w:tc>
      </w:tr>
      <w:tr w:rsidR="006D409C" w:rsidTr="00665EB1">
        <w:trPr>
          <w:gridAfter w:val="1"/>
          <w:wAfter w:w="6618" w:type="dxa"/>
          <w:trHeight w:val="3024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14FC8A9E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FC8A9E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</w:tcPr>
          <w:p w:rsidR="008E1BF8" w:rsidRPr="00665EB1" w:rsidRDefault="008E1BF8" w:rsidP="008E1BF8">
            <w:pPr>
              <w:rPr>
                <w:rFonts w:ascii="Arial Rounded MT Bold" w:hAnsi="Arial Rounded MT Bold" w:cs="Lora"/>
                <w:i/>
                <w:iCs/>
                <w:color w:val="212121"/>
                <w:sz w:val="23"/>
                <w:szCs w:val="23"/>
              </w:rPr>
            </w:pPr>
            <w:r>
              <w:rPr>
                <w:rFonts w:ascii="Lora" w:hAnsi="Lora" w:cs="Lora"/>
                <w:i/>
                <w:iCs/>
                <w:color w:val="212121"/>
                <w:sz w:val="23"/>
                <w:szCs w:val="23"/>
              </w:rPr>
              <w:t xml:space="preserve"> </w:t>
            </w:r>
            <w:r w:rsidRPr="00665EB1">
              <w:rPr>
                <w:rFonts w:ascii="Arial Rounded MT Bold" w:hAnsi="Arial Rounded MT Bold" w:cs="Lora"/>
                <w:i/>
                <w:iCs/>
                <w:color w:val="212121"/>
                <w:sz w:val="23"/>
                <w:szCs w:val="23"/>
              </w:rPr>
              <w:t>SUGUNA RIP V SCHOOL</w:t>
            </w:r>
          </w:p>
          <w:p w:rsidR="008E1BF8" w:rsidRPr="00665EB1" w:rsidRDefault="008E1BF8" w:rsidP="008E1BF8">
            <w:pPr>
              <w:rPr>
                <w:rFonts w:ascii="Arial Rounded MT Bold" w:hAnsi="Arial Rounded MT Bold" w:cs="Lora"/>
                <w:i/>
                <w:iCs/>
                <w:color w:val="212121"/>
                <w:sz w:val="23"/>
                <w:szCs w:val="23"/>
              </w:rPr>
            </w:pPr>
            <w:r w:rsidRPr="00665EB1">
              <w:rPr>
                <w:rFonts w:ascii="Arial Rounded MT Bold" w:hAnsi="Arial Rounded MT Bold" w:cs="Lora"/>
                <w:i/>
                <w:iCs/>
                <w:color w:val="212121"/>
                <w:sz w:val="23"/>
                <w:szCs w:val="23"/>
              </w:rPr>
              <w:t>12th</w:t>
            </w:r>
          </w:p>
          <w:p w:rsidR="008E1BF8" w:rsidRPr="00665EB1" w:rsidRDefault="008E1BF8" w:rsidP="008E1BF8">
            <w:pPr>
              <w:rPr>
                <w:rFonts w:ascii="Arial Rounded MT Bold" w:hAnsi="Arial Rounded MT Bold" w:cs="Lora"/>
                <w:i/>
                <w:iCs/>
                <w:color w:val="212121"/>
                <w:sz w:val="23"/>
                <w:szCs w:val="23"/>
              </w:rPr>
            </w:pPr>
            <w:r w:rsidRPr="00665EB1">
              <w:rPr>
                <w:rFonts w:ascii="Arial Rounded MT Bold" w:hAnsi="Arial Rounded MT Bold" w:cs="Lora"/>
                <w:i/>
                <w:iCs/>
                <w:color w:val="212121"/>
                <w:sz w:val="23"/>
                <w:szCs w:val="23"/>
              </w:rPr>
              <w:t>have completed my 12th and have</w:t>
            </w:r>
            <w:r w:rsidRPr="00665EB1">
              <w:rPr>
                <w:rFonts w:ascii="Arial Rounded MT Bold" w:hAnsi="Arial Rounded MT Bold" w:cs="Lora"/>
                <w:i/>
                <w:iCs/>
                <w:color w:val="212121"/>
                <w:sz w:val="23"/>
                <w:szCs w:val="23"/>
              </w:rPr>
              <w:t xml:space="preserve"> </w:t>
            </w:r>
            <w:r w:rsidRPr="00665EB1">
              <w:rPr>
                <w:rFonts w:ascii="Arial Rounded MT Bold" w:hAnsi="Arial Rounded MT Bold" w:cs="Lora"/>
                <w:i/>
                <w:iCs/>
                <w:color w:val="212121"/>
                <w:sz w:val="23"/>
                <w:szCs w:val="23"/>
              </w:rPr>
              <w:t xml:space="preserve">scored </w:t>
            </w:r>
            <w:r w:rsidRPr="00665EB1">
              <w:rPr>
                <w:rFonts w:ascii="Arial Rounded MT Bold" w:hAnsi="Arial Rounded MT Bold" w:cs="Lora"/>
                <w:i/>
                <w:iCs/>
                <w:color w:val="212121"/>
                <w:sz w:val="23"/>
                <w:szCs w:val="23"/>
              </w:rPr>
              <w:t>75%</w:t>
            </w:r>
            <w:r w:rsidRPr="00665EB1">
              <w:rPr>
                <w:rFonts w:ascii="Arial Rounded MT Bold" w:hAnsi="Arial Rounded MT Bold" w:cs="Lora"/>
                <w:i/>
                <w:iCs/>
                <w:color w:val="212121"/>
                <w:sz w:val="23"/>
                <w:szCs w:val="23"/>
              </w:rPr>
              <w:t xml:space="preserve"> </w:t>
            </w:r>
          </w:p>
          <w:p w:rsidR="008E1BF8" w:rsidRPr="00665EB1" w:rsidRDefault="008E1BF8" w:rsidP="008E1BF8">
            <w:pPr>
              <w:rPr>
                <w:rFonts w:ascii="Arial Rounded MT Bold" w:hAnsi="Arial Rounded MT Bold" w:cs="Lora"/>
                <w:i/>
                <w:iCs/>
                <w:color w:val="212121"/>
                <w:sz w:val="23"/>
                <w:szCs w:val="23"/>
              </w:rPr>
            </w:pPr>
          </w:p>
          <w:p w:rsidR="008E1BF8" w:rsidRPr="00665EB1" w:rsidRDefault="008E1BF8" w:rsidP="008E1BF8">
            <w:pPr>
              <w:rPr>
                <w:rFonts w:ascii="Arial Rounded MT Bold" w:hAnsi="Arial Rounded MT Bold" w:cs="Lora"/>
                <w:i/>
                <w:iCs/>
                <w:color w:val="212121"/>
                <w:sz w:val="23"/>
                <w:szCs w:val="23"/>
              </w:rPr>
            </w:pPr>
            <w:r w:rsidRPr="00665EB1">
              <w:rPr>
                <w:rFonts w:ascii="Arial Rounded MT Bold" w:hAnsi="Arial Rounded MT Bold" w:cs="Lora"/>
                <w:i/>
                <w:iCs/>
                <w:color w:val="212121"/>
                <w:sz w:val="23"/>
                <w:szCs w:val="23"/>
              </w:rPr>
              <w:t>ST.FRANCIS ANGLO INDIAN GIRLS HIGH SCHOOL</w:t>
            </w:r>
          </w:p>
          <w:p w:rsidR="008E1BF8" w:rsidRPr="00665EB1" w:rsidRDefault="008E1BF8" w:rsidP="008E1BF8">
            <w:pPr>
              <w:rPr>
                <w:rFonts w:ascii="Arial Rounded MT Bold" w:hAnsi="Arial Rounded MT Bold" w:cs="Lora"/>
                <w:i/>
                <w:iCs/>
                <w:color w:val="212121"/>
                <w:sz w:val="23"/>
                <w:szCs w:val="23"/>
              </w:rPr>
            </w:pPr>
            <w:r w:rsidRPr="00665EB1">
              <w:rPr>
                <w:rFonts w:ascii="Arial Rounded MT Bold" w:hAnsi="Arial Rounded MT Bold" w:cs="Lora"/>
                <w:i/>
                <w:iCs/>
                <w:color w:val="212121"/>
                <w:sz w:val="23"/>
                <w:szCs w:val="23"/>
              </w:rPr>
              <w:t>10th</w:t>
            </w:r>
          </w:p>
          <w:p w:rsidR="006D409C" w:rsidRDefault="008E1BF8" w:rsidP="008E1BF8">
            <w:pPr>
              <w:rPr>
                <w:rFonts w:ascii="Arial Rounded MT Bold" w:hAnsi="Arial Rounded MT Bold" w:cs="Lora"/>
                <w:i/>
                <w:iCs/>
                <w:color w:val="212121"/>
                <w:sz w:val="23"/>
                <w:szCs w:val="23"/>
              </w:rPr>
            </w:pPr>
            <w:r w:rsidRPr="00665EB1">
              <w:rPr>
                <w:rFonts w:ascii="Arial Rounded MT Bold" w:hAnsi="Arial Rounded MT Bold" w:cs="Lora"/>
                <w:i/>
                <w:iCs/>
                <w:color w:val="212121"/>
                <w:sz w:val="23"/>
                <w:szCs w:val="23"/>
              </w:rPr>
              <w:t xml:space="preserve"> have </w:t>
            </w:r>
            <w:r w:rsidRPr="00665EB1">
              <w:rPr>
                <w:rFonts w:ascii="Arial Rounded MT Bold" w:hAnsi="Arial Rounded MT Bold" w:cs="Lora"/>
                <w:i/>
                <w:iCs/>
                <w:color w:val="212121"/>
                <w:sz w:val="23"/>
                <w:szCs w:val="23"/>
              </w:rPr>
              <w:t>completed my 10th and have</w:t>
            </w:r>
            <w:r w:rsidRPr="00665EB1">
              <w:rPr>
                <w:rFonts w:ascii="Arial Rounded MT Bold" w:hAnsi="Arial Rounded MT Bold" w:cs="Lora"/>
                <w:i/>
                <w:iCs/>
                <w:color w:val="212121"/>
                <w:sz w:val="23"/>
                <w:szCs w:val="23"/>
              </w:rPr>
              <w:t xml:space="preserve"> scored 82%</w:t>
            </w:r>
          </w:p>
          <w:p w:rsidR="00665EB1" w:rsidRDefault="00665EB1" w:rsidP="008E1BF8">
            <w:pPr>
              <w:rPr>
                <w:rFonts w:ascii="Arial Rounded MT Bold" w:hAnsi="Arial Rounded MT Bold" w:cs="Lora"/>
                <w:i/>
                <w:iCs/>
                <w:color w:val="212121"/>
                <w:sz w:val="23"/>
                <w:szCs w:val="23"/>
              </w:rPr>
            </w:pPr>
          </w:p>
          <w:p w:rsidR="00665EB1" w:rsidRDefault="00665EB1" w:rsidP="008E1BF8">
            <w:pPr>
              <w:rPr>
                <w:rFonts w:ascii="Arial Rounded MT Bold" w:hAnsi="Arial Rounded MT Bold" w:cs="Lora"/>
                <w:i/>
                <w:iCs/>
                <w:color w:val="212121"/>
                <w:sz w:val="23"/>
                <w:szCs w:val="23"/>
              </w:rPr>
            </w:pPr>
            <w:r>
              <w:rPr>
                <w:rFonts w:ascii="Arial Rounded MT Bold" w:hAnsi="Arial Rounded MT Bold" w:cs="Lora"/>
                <w:i/>
                <w:iCs/>
                <w:color w:val="212121"/>
                <w:sz w:val="23"/>
                <w:szCs w:val="23"/>
              </w:rPr>
              <w:t>Karunya University</w:t>
            </w:r>
          </w:p>
          <w:p w:rsidR="00665EB1" w:rsidRDefault="00123E1D" w:rsidP="008E1BF8">
            <w:r>
              <w:rPr>
                <w:rFonts w:ascii="Arial Rounded MT Bold" w:hAnsi="Arial Rounded MT Bold" w:cs="Lora"/>
                <w:i/>
                <w:iCs/>
                <w:color w:val="212121"/>
                <w:sz w:val="23"/>
                <w:szCs w:val="23"/>
              </w:rPr>
              <w:t>B tech Computer Science in process</w:t>
            </w:r>
          </w:p>
        </w:tc>
      </w:tr>
      <w:tr w:rsidR="00665EB1" w:rsidTr="00665EB1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665EB1" w:rsidRPr="00665EB1" w:rsidRDefault="00665EB1" w:rsidP="00665EB1">
            <w:pPr>
              <w:pStyle w:val="Subtitle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GILGA.M</w:t>
            </w:r>
          </w:p>
          <w:sdt>
            <w:sdtPr>
              <w:id w:val="-1448076370"/>
              <w:placeholder>
                <w:docPart w:val="8FE0164838964570B7C5C246A21567C2"/>
              </w:placeholder>
              <w:temporary/>
              <w:showingPlcHdr/>
              <w15:appearance w15:val="hidden"/>
            </w:sdtPr>
            <w:sdtContent>
              <w:p w:rsidR="00665EB1" w:rsidRPr="005D47DE" w:rsidRDefault="00665EB1" w:rsidP="00665EB1">
                <w:pPr>
                  <w:pStyle w:val="Heading2"/>
                </w:pPr>
                <w:r w:rsidRPr="005D47DE">
                  <w:t>Profile</w:t>
                </w:r>
              </w:p>
            </w:sdtContent>
          </w:sdt>
          <w:p w:rsidR="00665EB1" w:rsidRDefault="00665EB1" w:rsidP="00665EB1">
            <w:pPr>
              <w:pStyle w:val="ProfileText"/>
            </w:pPr>
            <w:bookmarkStart w:id="0" w:name="_GoBack"/>
            <w:proofErr w:type="gramStart"/>
            <w:r>
              <w:rPr>
                <w:color w:val="FFFFFF"/>
                <w:sz w:val="23"/>
                <w:szCs w:val="23"/>
              </w:rPr>
              <w:t>for</w:t>
            </w:r>
            <w:proofErr w:type="gramEnd"/>
            <w:r>
              <w:rPr>
                <w:color w:val="FFFFFF"/>
                <w:sz w:val="23"/>
                <w:szCs w:val="23"/>
              </w:rPr>
              <w:t xml:space="preserve"> my first work experience.</w:t>
            </w:r>
          </w:p>
          <w:p w:rsidR="00665EB1" w:rsidRDefault="00665EB1" w:rsidP="00665EB1">
            <w:proofErr w:type="spellStart"/>
            <w:r>
              <w:rPr>
                <w:color w:val="FFFFFF"/>
                <w:sz w:val="23"/>
                <w:szCs w:val="23"/>
              </w:rPr>
              <w:t>B.Tech</w:t>
            </w:r>
            <w:proofErr w:type="spellEnd"/>
            <w:r>
              <w:rPr>
                <w:color w:val="FFFFFF"/>
                <w:sz w:val="23"/>
                <w:szCs w:val="23"/>
              </w:rPr>
              <w:t xml:space="preserve">. CSE student. I consider </w:t>
            </w:r>
            <w:proofErr w:type="spellStart"/>
            <w:r>
              <w:rPr>
                <w:color w:val="FFFFFF"/>
                <w:sz w:val="23"/>
                <w:szCs w:val="23"/>
              </w:rPr>
              <w:t>my self</w:t>
            </w:r>
            <w:proofErr w:type="spellEnd"/>
            <w:r>
              <w:rPr>
                <w:color w:val="FFFFFF"/>
                <w:sz w:val="23"/>
                <w:szCs w:val="23"/>
              </w:rPr>
              <w:t xml:space="preserve"> a responsible and orderly person. I am looking </w:t>
            </w:r>
            <w:proofErr w:type="spellStart"/>
            <w:r>
              <w:rPr>
                <w:color w:val="FFFFFF"/>
                <w:sz w:val="23"/>
                <w:szCs w:val="23"/>
              </w:rPr>
              <w:t>foward</w:t>
            </w:r>
            <w:proofErr w:type="spellEnd"/>
            <w:r>
              <w:rPr>
                <w:color w:val="FFFFFF"/>
                <w:sz w:val="23"/>
                <w:szCs w:val="23"/>
              </w:rPr>
              <w:t xml:space="preserve"> for my first work experience.</w:t>
            </w:r>
          </w:p>
          <w:bookmarkEnd w:id="0" w:displacedByCustomXml="next"/>
          <w:sdt>
            <w:sdtPr>
              <w:id w:val="-1954003311"/>
              <w:placeholder>
                <w:docPart w:val="E2AABB307D42410A9C1821DCDBBB3374"/>
              </w:placeholder>
              <w:temporary/>
              <w:showingPlcHdr/>
              <w15:appearance w15:val="hidden"/>
            </w:sdtPr>
            <w:sdtContent>
              <w:p w:rsidR="00665EB1" w:rsidRDefault="00665EB1" w:rsidP="00665EB1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8C6CB6C350A74FBE9F0E790CF32FF855"/>
              </w:placeholder>
              <w:temporary/>
              <w:showingPlcHdr/>
              <w15:appearance w15:val="hidden"/>
            </w:sdtPr>
            <w:sdtContent>
              <w:p w:rsidR="00665EB1" w:rsidRDefault="00665EB1" w:rsidP="00665EB1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:rsidR="00665EB1" w:rsidRDefault="00665EB1" w:rsidP="00665EB1">
            <w:pPr>
              <w:pStyle w:val="ContactDetails"/>
            </w:pPr>
            <w:r>
              <w:t>63740XXXXX</w:t>
            </w:r>
          </w:p>
          <w:p w:rsidR="00665EB1" w:rsidRPr="004D3011" w:rsidRDefault="00665EB1" w:rsidP="00665EB1">
            <w:pPr>
              <w:pStyle w:val="ContactDetails"/>
            </w:pPr>
          </w:p>
          <w:p w:rsidR="00665EB1" w:rsidRDefault="00665EB1" w:rsidP="00665EB1">
            <w:r>
              <w:t>PLACE:</w:t>
            </w:r>
          </w:p>
          <w:p w:rsidR="00665EB1" w:rsidRDefault="00665EB1" w:rsidP="00665EB1">
            <w:r>
              <w:t>Coimbatore</w:t>
            </w:r>
          </w:p>
          <w:p w:rsidR="00665EB1" w:rsidRDefault="00665EB1" w:rsidP="00665EB1"/>
          <w:sdt>
            <w:sdtPr>
              <w:id w:val="-240260293"/>
              <w:placeholder>
                <w:docPart w:val="54794AF4251C484DAB25F7898EC35C08"/>
              </w:placeholder>
              <w:temporary/>
              <w:showingPlcHdr/>
              <w15:appearance w15:val="hidden"/>
            </w:sdtPr>
            <w:sdtContent>
              <w:p w:rsidR="00665EB1" w:rsidRDefault="00665EB1" w:rsidP="00665EB1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:rsidR="00665EB1" w:rsidRDefault="00665EB1" w:rsidP="00665EB1">
            <w:pPr>
              <w:pStyle w:val="ContactDetails"/>
            </w:pPr>
            <w:r>
              <w:t>gilgam@karunya.edu.in</w:t>
            </w:r>
          </w:p>
          <w:p w:rsidR="00665EB1" w:rsidRDefault="00665EB1" w:rsidP="00665EB1"/>
        </w:tc>
        <w:tc>
          <w:tcPr>
            <w:tcW w:w="504" w:type="dxa"/>
            <w:shd w:val="clear" w:color="auto" w:fill="31521B" w:themeFill="accent2" w:themeFillShade="80"/>
          </w:tcPr>
          <w:p w:rsidR="00665EB1" w:rsidRDefault="00665EB1" w:rsidP="00665EB1">
            <w:pPr>
              <w:tabs>
                <w:tab w:val="left" w:pos="990"/>
              </w:tabs>
            </w:pPr>
          </w:p>
        </w:tc>
        <w:tc>
          <w:tcPr>
            <w:tcW w:w="6618" w:type="dxa"/>
            <w:shd w:val="clear" w:color="auto" w:fill="31521B" w:themeFill="accent2" w:themeFillShade="80"/>
          </w:tcPr>
          <w:p w:rsidR="00665EB1" w:rsidRPr="00665EB1" w:rsidRDefault="00665EB1" w:rsidP="00665EB1">
            <w:pPr>
              <w:pStyle w:val="Heading1"/>
            </w:pPr>
          </w:p>
        </w:tc>
        <w:tc>
          <w:tcPr>
            <w:tcW w:w="6618" w:type="dxa"/>
            <w:vAlign w:val="center"/>
          </w:tcPr>
          <w:p w:rsidR="00665EB1" w:rsidRDefault="00665EB1" w:rsidP="00665EB1">
            <w:pPr>
              <w:pStyle w:val="Heading1"/>
              <w:rPr>
                <w:b/>
              </w:rPr>
            </w:pPr>
            <w:r>
              <w:rPr>
                <w:b/>
              </w:rPr>
              <w:t>skills and language</w:t>
            </w:r>
          </w:p>
        </w:tc>
      </w:tr>
      <w:tr w:rsidR="00665EB1" w:rsidTr="00665EB1">
        <w:trPr>
          <w:gridAfter w:val="1"/>
          <w:wAfter w:w="6618" w:type="dxa"/>
          <w:trHeight w:val="2433"/>
        </w:trPr>
        <w:tc>
          <w:tcPr>
            <w:tcW w:w="4421" w:type="dxa"/>
            <w:vMerge/>
            <w:vAlign w:val="bottom"/>
          </w:tcPr>
          <w:p w:rsidR="00665EB1" w:rsidRDefault="00665EB1" w:rsidP="00665EB1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65EB1" w:rsidRDefault="00665EB1" w:rsidP="00665EB1">
            <w:pPr>
              <w:tabs>
                <w:tab w:val="left" w:pos="990"/>
              </w:tabs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3427DED7" wp14:editId="789CACB4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5EB1" w:rsidRPr="00AF4EA4" w:rsidRDefault="00665EB1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27DED7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pf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ThxZ6XyJ5hD3BwBJWZqdlNqY2+psXdUQ2cPmzBl2vfwUwgF&#10;1wLq31FwMZT+fGwf+WFQgtOI7GDCW0bmvy3VPCLiLwkj1CKZQNET6xaTaZbCQocnq/BEbqtrBVUE&#10;XxnwzpHIb0VLFlpVH2EYvUKrcEQlA9vwNbNww/3i2sIajmCcZfzqytEwBkIx38r7mqFyxLmGyB/2&#10;H6muCZLLyMLo9E610+DzUATF/8yLklJdba0qSpyYXGV6XJsFjJBAHcyo4dpxPQ/ll/8D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JJcul+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665EB1" w:rsidRPr="00AF4EA4" w:rsidRDefault="00665EB1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</w:tcPr>
          <w:p w:rsidR="00665EB1" w:rsidRPr="00665EB1" w:rsidRDefault="00665EB1" w:rsidP="00665EB1">
            <w:pPr>
              <w:rPr>
                <w:rFonts w:ascii="Arial Rounded MT Bold" w:hAnsi="Arial Rounded MT Bold" w:cs="Arial"/>
                <w:color w:val="212121"/>
                <w:sz w:val="28"/>
                <w:szCs w:val="28"/>
              </w:rPr>
            </w:pPr>
            <w:r w:rsidRPr="00665EB1">
              <w:rPr>
                <w:rFonts w:ascii="Arial Rounded MT Bold" w:hAnsi="Arial Rounded MT Bold" w:cs="Arial"/>
                <w:color w:val="212121"/>
                <w:sz w:val="28"/>
                <w:szCs w:val="28"/>
              </w:rPr>
              <w:t xml:space="preserve">Actively contributed as a volunteer </w:t>
            </w:r>
            <w:proofErr w:type="spellStart"/>
            <w:r w:rsidRPr="00665EB1">
              <w:rPr>
                <w:rFonts w:ascii="Arial Rounded MT Bold" w:hAnsi="Arial Rounded MT Bold" w:cs="Arial"/>
                <w:color w:val="212121"/>
                <w:sz w:val="28"/>
                <w:szCs w:val="28"/>
              </w:rPr>
              <w:t>inmultiple</w:t>
            </w:r>
            <w:proofErr w:type="spellEnd"/>
            <w:r w:rsidRPr="00665EB1">
              <w:rPr>
                <w:rFonts w:ascii="Arial Rounded MT Bold" w:hAnsi="Arial Rounded MT Bold" w:cs="Arial"/>
                <w:color w:val="212121"/>
                <w:sz w:val="28"/>
                <w:szCs w:val="28"/>
              </w:rPr>
              <w:t xml:space="preserve"> school </w:t>
            </w:r>
            <w:proofErr w:type="spellStart"/>
            <w:r w:rsidRPr="00665EB1">
              <w:rPr>
                <w:rFonts w:ascii="Arial Rounded MT Bold" w:hAnsi="Arial Rounded MT Bold" w:cs="Arial"/>
                <w:color w:val="212121"/>
                <w:sz w:val="28"/>
                <w:szCs w:val="28"/>
              </w:rPr>
              <w:t>programs</w:t>
            </w:r>
            <w:proofErr w:type="gramStart"/>
            <w:r w:rsidRPr="00665EB1">
              <w:rPr>
                <w:rFonts w:ascii="Arial Rounded MT Bold" w:hAnsi="Arial Rounded MT Bold" w:cs="Arial"/>
                <w:color w:val="212121"/>
                <w:sz w:val="28"/>
                <w:szCs w:val="28"/>
              </w:rPr>
              <w:t>,demonstrating</w:t>
            </w:r>
            <w:proofErr w:type="spellEnd"/>
            <w:proofErr w:type="gramEnd"/>
            <w:r w:rsidRPr="00665EB1">
              <w:rPr>
                <w:rFonts w:ascii="Arial Rounded MT Bold" w:hAnsi="Arial Rounded MT Bold" w:cs="Arial"/>
                <w:color w:val="212121"/>
                <w:sz w:val="28"/>
                <w:szCs w:val="28"/>
              </w:rPr>
              <w:t xml:space="preserve"> strong </w:t>
            </w:r>
            <w:proofErr w:type="spellStart"/>
            <w:r w:rsidRPr="00665EB1">
              <w:rPr>
                <w:rFonts w:ascii="Arial Rounded MT Bold" w:hAnsi="Arial Rounded MT Bold" w:cs="Arial"/>
                <w:color w:val="212121"/>
                <w:sz w:val="28"/>
                <w:szCs w:val="28"/>
              </w:rPr>
              <w:t>teamwork,leadership</w:t>
            </w:r>
            <w:proofErr w:type="spellEnd"/>
            <w:r w:rsidRPr="00665EB1">
              <w:rPr>
                <w:rFonts w:ascii="Arial Rounded MT Bold" w:hAnsi="Arial Rounded MT Bold" w:cs="Arial"/>
                <w:color w:val="212121"/>
                <w:sz w:val="28"/>
                <w:szCs w:val="28"/>
              </w:rPr>
              <w:t xml:space="preserve">, and organizational </w:t>
            </w:r>
            <w:proofErr w:type="spellStart"/>
            <w:r w:rsidRPr="00665EB1">
              <w:rPr>
                <w:rFonts w:ascii="Arial Rounded MT Bold" w:hAnsi="Arial Rounded MT Bold" w:cs="Arial"/>
                <w:color w:val="212121"/>
                <w:sz w:val="28"/>
                <w:szCs w:val="28"/>
              </w:rPr>
              <w:t>skillswhile</w:t>
            </w:r>
            <w:proofErr w:type="spellEnd"/>
            <w:r w:rsidRPr="00665EB1">
              <w:rPr>
                <w:rFonts w:ascii="Arial Rounded MT Bold" w:hAnsi="Arial Rounded MT Bold" w:cs="Arial"/>
                <w:color w:val="212121"/>
                <w:sz w:val="28"/>
                <w:szCs w:val="28"/>
              </w:rPr>
              <w:t xml:space="preserve"> supporting diverse initiatives.</w:t>
            </w:r>
          </w:p>
          <w:p w:rsidR="00665EB1" w:rsidRPr="00665EB1" w:rsidRDefault="00665EB1" w:rsidP="00665EB1">
            <w:pPr>
              <w:pStyle w:val="Heading1"/>
              <w:rPr>
                <w:rFonts w:asciiTheme="minorHAnsi" w:eastAsiaTheme="minorEastAsia" w:hAnsiTheme="minorHAnsi" w:cstheme="minorBidi"/>
                <w:caps w:val="0"/>
                <w:color w:val="auto"/>
                <w:sz w:val="22"/>
                <w:szCs w:val="24"/>
              </w:rPr>
            </w:pPr>
          </w:p>
        </w:tc>
      </w:tr>
      <w:tr w:rsidR="00665EB1" w:rsidTr="00665EB1">
        <w:trPr>
          <w:gridAfter w:val="1"/>
          <w:wAfter w:w="6618" w:type="dxa"/>
          <w:trHeight w:val="1080"/>
        </w:trPr>
        <w:tc>
          <w:tcPr>
            <w:tcW w:w="4421" w:type="dxa"/>
            <w:vMerge/>
            <w:vAlign w:val="bottom"/>
          </w:tcPr>
          <w:p w:rsidR="00665EB1" w:rsidRDefault="00665EB1" w:rsidP="00665EB1">
            <w:pPr>
              <w:ind w:right="0"/>
              <w:rPr>
                <w:noProof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:rsidR="00665EB1" w:rsidRDefault="00665EB1" w:rsidP="00665EB1">
            <w:pPr>
              <w:tabs>
                <w:tab w:val="left" w:pos="990"/>
              </w:tabs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:rsidR="00665EB1" w:rsidRDefault="00665EB1" w:rsidP="00123E1D">
            <w:pPr>
              <w:pStyle w:val="Heading1"/>
              <w:rPr>
                <w:b/>
              </w:rPr>
            </w:pPr>
            <w:r>
              <w:rPr>
                <w:b/>
              </w:rPr>
              <w:t xml:space="preserve">language </w:t>
            </w:r>
          </w:p>
        </w:tc>
      </w:tr>
      <w:tr w:rsidR="00665EB1" w:rsidTr="00123E1D">
        <w:trPr>
          <w:gridAfter w:val="1"/>
          <w:wAfter w:w="6618" w:type="dxa"/>
          <w:trHeight w:val="2314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:rsidR="00665EB1" w:rsidRDefault="00665EB1" w:rsidP="00665EB1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665EB1" w:rsidRDefault="00665EB1" w:rsidP="00665EB1">
            <w:pPr>
              <w:tabs>
                <w:tab w:val="left" w:pos="990"/>
              </w:tabs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2D9A63FC" wp14:editId="16FA9849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5EB1" w:rsidRPr="00AF4EA4" w:rsidRDefault="00665EB1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9A63FC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xq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N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BST6xq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665EB1" w:rsidRPr="00AF4EA4" w:rsidRDefault="00665EB1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  <w:tcBorders>
              <w:bottom w:val="nil"/>
            </w:tcBorders>
            <w:vAlign w:val="bottom"/>
          </w:tcPr>
          <w:p w:rsidR="00665EB1" w:rsidRDefault="00665EB1" w:rsidP="00665EB1">
            <w:pPr>
              <w:rPr>
                <w:rFonts w:ascii="Arial Rounded MT Bold" w:hAnsi="Arial Rounded MT Bold"/>
                <w:b/>
                <w:sz w:val="28"/>
                <w:szCs w:val="28"/>
              </w:rPr>
            </w:pPr>
            <w:r>
              <w:rPr>
                <w:rFonts w:ascii="Arial Rounded MT Bold" w:hAnsi="Arial Rounded MT Bold"/>
                <w:b/>
                <w:sz w:val="28"/>
                <w:szCs w:val="28"/>
              </w:rPr>
              <w:t>&gt;Tamil</w:t>
            </w:r>
          </w:p>
          <w:p w:rsidR="00665EB1" w:rsidRDefault="00665EB1" w:rsidP="00665EB1">
            <w:pPr>
              <w:rPr>
                <w:rFonts w:ascii="Arial Rounded MT Bold" w:hAnsi="Arial Rounded MT Bold"/>
                <w:b/>
                <w:sz w:val="28"/>
                <w:szCs w:val="28"/>
              </w:rPr>
            </w:pPr>
          </w:p>
          <w:p w:rsidR="00665EB1" w:rsidRDefault="00665EB1" w:rsidP="00665EB1">
            <w:pPr>
              <w:rPr>
                <w:rFonts w:ascii="Arial Rounded MT Bold" w:hAnsi="Arial Rounded MT Bold"/>
                <w:b/>
                <w:sz w:val="28"/>
                <w:szCs w:val="28"/>
              </w:rPr>
            </w:pPr>
            <w:r>
              <w:rPr>
                <w:rFonts w:ascii="Arial Rounded MT Bold" w:hAnsi="Arial Rounded MT Bold"/>
                <w:b/>
                <w:sz w:val="28"/>
                <w:szCs w:val="28"/>
              </w:rPr>
              <w:t>&gt;</w:t>
            </w:r>
            <w:proofErr w:type="spellStart"/>
            <w:r>
              <w:rPr>
                <w:rFonts w:ascii="Arial Rounded MT Bold" w:hAnsi="Arial Rounded MT Bold"/>
                <w:b/>
                <w:sz w:val="28"/>
                <w:szCs w:val="28"/>
              </w:rPr>
              <w:t>Engilsh</w:t>
            </w:r>
            <w:proofErr w:type="spellEnd"/>
          </w:p>
          <w:p w:rsidR="00665EB1" w:rsidRDefault="00665EB1" w:rsidP="00665EB1">
            <w:pPr>
              <w:rPr>
                <w:rFonts w:ascii="Arial Rounded MT Bold" w:hAnsi="Arial Rounded MT Bold"/>
                <w:b/>
                <w:sz w:val="28"/>
                <w:szCs w:val="28"/>
              </w:rPr>
            </w:pPr>
          </w:p>
          <w:p w:rsidR="00665EB1" w:rsidRDefault="00665EB1" w:rsidP="00665EB1">
            <w:pPr>
              <w:rPr>
                <w:rFonts w:ascii="Arial Rounded MT Bold" w:hAnsi="Arial Rounded MT Bold"/>
                <w:b/>
                <w:sz w:val="28"/>
                <w:szCs w:val="28"/>
              </w:rPr>
            </w:pPr>
            <w:r>
              <w:rPr>
                <w:rFonts w:ascii="Arial Rounded MT Bold" w:hAnsi="Arial Rounded MT Bold"/>
                <w:b/>
                <w:sz w:val="28"/>
                <w:szCs w:val="28"/>
              </w:rPr>
              <w:t>&gt;French</w:t>
            </w:r>
          </w:p>
          <w:p w:rsidR="00665EB1" w:rsidRPr="00665EB1" w:rsidRDefault="00665EB1" w:rsidP="00665EB1">
            <w:pPr>
              <w:rPr>
                <w:rFonts w:ascii="Arial Rounded MT Bold" w:hAnsi="Arial Rounded MT Bold"/>
                <w:b/>
                <w:sz w:val="28"/>
                <w:szCs w:val="28"/>
              </w:rPr>
            </w:pPr>
          </w:p>
        </w:tc>
      </w:tr>
    </w:tbl>
    <w:p w:rsidR="00153B84" w:rsidRDefault="00153B84" w:rsidP="005D47DE"/>
    <w:sectPr w:rsidR="00153B84" w:rsidSect="00F56513">
      <w:headerReference w:type="default" r:id="rId12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7EF" w:rsidRDefault="000427EF" w:rsidP="00C51CF5">
      <w:r>
        <w:separator/>
      </w:r>
    </w:p>
  </w:endnote>
  <w:endnote w:type="continuationSeparator" w:id="0">
    <w:p w:rsidR="000427EF" w:rsidRDefault="000427EF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Lora">
    <w:altName w:val="Lor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7EF" w:rsidRDefault="000427EF" w:rsidP="00C51CF5">
      <w:r>
        <w:separator/>
      </w:r>
    </w:p>
  </w:footnote>
  <w:footnote w:type="continuationSeparator" w:id="0">
    <w:p w:rsidR="000427EF" w:rsidRDefault="000427EF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CF5" w:rsidRDefault="00F56513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7085DC5F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BF8"/>
    <w:rsid w:val="000427EF"/>
    <w:rsid w:val="000521EF"/>
    <w:rsid w:val="000A545F"/>
    <w:rsid w:val="000F3BEA"/>
    <w:rsid w:val="0010314C"/>
    <w:rsid w:val="00123E1D"/>
    <w:rsid w:val="00153B84"/>
    <w:rsid w:val="00196AAB"/>
    <w:rsid w:val="001A4D1A"/>
    <w:rsid w:val="001B0B3D"/>
    <w:rsid w:val="003B0DB8"/>
    <w:rsid w:val="00431999"/>
    <w:rsid w:val="00443E2D"/>
    <w:rsid w:val="00572086"/>
    <w:rsid w:val="00597871"/>
    <w:rsid w:val="005D47DE"/>
    <w:rsid w:val="005F364E"/>
    <w:rsid w:val="0062123A"/>
    <w:rsid w:val="00635EF0"/>
    <w:rsid w:val="00646E75"/>
    <w:rsid w:val="00663587"/>
    <w:rsid w:val="00665EB1"/>
    <w:rsid w:val="006D409C"/>
    <w:rsid w:val="00776643"/>
    <w:rsid w:val="00797579"/>
    <w:rsid w:val="007D0F5B"/>
    <w:rsid w:val="00882E29"/>
    <w:rsid w:val="008E1BF8"/>
    <w:rsid w:val="008F290E"/>
    <w:rsid w:val="00942045"/>
    <w:rsid w:val="00964B9F"/>
    <w:rsid w:val="009F215D"/>
    <w:rsid w:val="00A73BCA"/>
    <w:rsid w:val="00A75FCE"/>
    <w:rsid w:val="00AC5509"/>
    <w:rsid w:val="00AF4EA4"/>
    <w:rsid w:val="00B0669D"/>
    <w:rsid w:val="00B90CEF"/>
    <w:rsid w:val="00B95D4D"/>
    <w:rsid w:val="00BB1619"/>
    <w:rsid w:val="00C51CF5"/>
    <w:rsid w:val="00C93D20"/>
    <w:rsid w:val="00CA407F"/>
    <w:rsid w:val="00D00A30"/>
    <w:rsid w:val="00D8438A"/>
    <w:rsid w:val="00DC71AE"/>
    <w:rsid w:val="00E55D74"/>
    <w:rsid w:val="00E774C3"/>
    <w:rsid w:val="00E8541C"/>
    <w:rsid w:val="00F56513"/>
    <w:rsid w:val="00FC5CD1"/>
    <w:rsid w:val="00FC7D5F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Cub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10E822F1ECD4AF5A43459253227C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C4ACF-9EE1-44E7-8CCB-006E4ACE556D}"/>
      </w:docPartPr>
      <w:docPartBody>
        <w:p w:rsidR="00000000" w:rsidRDefault="00821449">
          <w:pPr>
            <w:pStyle w:val="910E822F1ECD4AF5A43459253227CD6B"/>
          </w:pPr>
          <w:r w:rsidRPr="00036450">
            <w:t>EDUCATION</w:t>
          </w:r>
        </w:p>
      </w:docPartBody>
    </w:docPart>
    <w:docPart>
      <w:docPartPr>
        <w:name w:val="8FE0164838964570B7C5C246A2156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3D456-AD14-4E30-857D-4E44EFD2469C}"/>
      </w:docPartPr>
      <w:docPartBody>
        <w:p w:rsidR="00000000" w:rsidRDefault="00452C86" w:rsidP="00452C86">
          <w:pPr>
            <w:pStyle w:val="8FE0164838964570B7C5C246A21567C2"/>
          </w:pPr>
          <w:r w:rsidRPr="005D47DE">
            <w:t>Profile</w:t>
          </w:r>
        </w:p>
      </w:docPartBody>
    </w:docPart>
    <w:docPart>
      <w:docPartPr>
        <w:name w:val="E2AABB307D42410A9C1821DCDBBB3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A3318-6944-4141-B983-0F600F736CA7}"/>
      </w:docPartPr>
      <w:docPartBody>
        <w:p w:rsidR="00000000" w:rsidRDefault="00452C86" w:rsidP="00452C86">
          <w:pPr>
            <w:pStyle w:val="E2AABB307D42410A9C1821DCDBBB3374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8C6CB6C350A74FBE9F0E790CF32FF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9A2F7-ECB2-4123-8879-69A5C2B0C9D0}"/>
      </w:docPartPr>
      <w:docPartBody>
        <w:p w:rsidR="00000000" w:rsidRDefault="00452C86" w:rsidP="00452C86">
          <w:pPr>
            <w:pStyle w:val="8C6CB6C350A74FBE9F0E790CF32FF855"/>
          </w:pPr>
          <w:r w:rsidRPr="004D3011">
            <w:t>PHONE:</w:t>
          </w:r>
        </w:p>
      </w:docPartBody>
    </w:docPart>
    <w:docPart>
      <w:docPartPr>
        <w:name w:val="54794AF4251C484DAB25F7898EC35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B0A04-63A0-4D7C-B01D-9C01C6E758CE}"/>
      </w:docPartPr>
      <w:docPartBody>
        <w:p w:rsidR="00000000" w:rsidRDefault="00452C86" w:rsidP="00452C86">
          <w:pPr>
            <w:pStyle w:val="54794AF4251C484DAB25F7898EC35C08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Lora">
    <w:altName w:val="Lor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86"/>
    <w:rsid w:val="00452C86"/>
    <w:rsid w:val="0082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452C86"/>
    <w:pPr>
      <w:keepNext/>
      <w:keepLines/>
      <w:pBdr>
        <w:bottom w:val="single" w:sz="8" w:space="1" w:color="5B9BD5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0E822F1ECD4AF5A43459253227CD6B">
    <w:name w:val="910E822F1ECD4AF5A43459253227CD6B"/>
  </w:style>
  <w:style w:type="paragraph" w:customStyle="1" w:styleId="467F85441C8D4A279E7811EA4B783DE7">
    <w:name w:val="467F85441C8D4A279E7811EA4B783DE7"/>
  </w:style>
  <w:style w:type="paragraph" w:customStyle="1" w:styleId="A042B512144A4EDFBD52DE2CB4C1C852">
    <w:name w:val="A042B512144A4EDFBD52DE2CB4C1C852"/>
  </w:style>
  <w:style w:type="paragraph" w:customStyle="1" w:styleId="8B65DA5B049A486E848FA7EF17C64092">
    <w:name w:val="8B65DA5B049A486E848FA7EF17C64092"/>
  </w:style>
  <w:style w:type="paragraph" w:customStyle="1" w:styleId="958D33E8FAE14FC6994C1E39AEDF37E1">
    <w:name w:val="958D33E8FAE14FC6994C1E39AEDF37E1"/>
  </w:style>
  <w:style w:type="paragraph" w:customStyle="1" w:styleId="AE3AF72749C8414C801CBE9EFD0C238B">
    <w:name w:val="AE3AF72749C8414C801CBE9EFD0C238B"/>
  </w:style>
  <w:style w:type="paragraph" w:customStyle="1" w:styleId="AC79AB79B9DC4BFF970647EFE0B82F83">
    <w:name w:val="AC79AB79B9DC4BFF970647EFE0B82F83"/>
  </w:style>
  <w:style w:type="paragraph" w:customStyle="1" w:styleId="F08A5C4FB66846B198164EB43C8AA6D7">
    <w:name w:val="F08A5C4FB66846B198164EB43C8AA6D7"/>
  </w:style>
  <w:style w:type="paragraph" w:customStyle="1" w:styleId="98EDB3EA29324DB19B91E3D64E158C3B">
    <w:name w:val="98EDB3EA29324DB19B91E3D64E158C3B"/>
  </w:style>
  <w:style w:type="paragraph" w:customStyle="1" w:styleId="6706604753B944A89170D28E35EF4D7F">
    <w:name w:val="6706604753B944A89170D28E35EF4D7F"/>
  </w:style>
  <w:style w:type="paragraph" w:customStyle="1" w:styleId="9B634C7772DC498A9EE960C47356F48C">
    <w:name w:val="9B634C7772DC498A9EE960C47356F48C"/>
  </w:style>
  <w:style w:type="paragraph" w:customStyle="1" w:styleId="5C3480EA3B994A1593A19F3946115C1E">
    <w:name w:val="5C3480EA3B994A1593A19F3946115C1E"/>
  </w:style>
  <w:style w:type="character" w:customStyle="1" w:styleId="Heading2Char">
    <w:name w:val="Heading 2 Char"/>
    <w:basedOn w:val="DefaultParagraphFont"/>
    <w:link w:val="Heading2"/>
    <w:uiPriority w:val="9"/>
    <w:rsid w:val="00452C86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val="en-US" w:eastAsia="ja-JP"/>
    </w:rPr>
  </w:style>
  <w:style w:type="paragraph" w:customStyle="1" w:styleId="D51796740C9146F6A89D67FCCC6859FA">
    <w:name w:val="D51796740C9146F6A89D67FCCC6859FA"/>
  </w:style>
  <w:style w:type="paragraph" w:customStyle="1" w:styleId="AF46B53A427E4DD586496BCC74243530">
    <w:name w:val="AF46B53A427E4DD586496BCC74243530"/>
  </w:style>
  <w:style w:type="paragraph" w:customStyle="1" w:styleId="F5BCDE5DC7BA4D3FBFDBCE83A00486D6">
    <w:name w:val="F5BCDE5DC7BA4D3FBFDBCE83A00486D6"/>
  </w:style>
  <w:style w:type="paragraph" w:customStyle="1" w:styleId="8084DB52741141EDAD66DC5846781838">
    <w:name w:val="8084DB52741141EDAD66DC5846781838"/>
  </w:style>
  <w:style w:type="paragraph" w:customStyle="1" w:styleId="C8BEB76B1F654B3BBB8D7E4F46F206D1">
    <w:name w:val="C8BEB76B1F654B3BBB8D7E4F46F206D1"/>
  </w:style>
  <w:style w:type="paragraph" w:customStyle="1" w:styleId="C546B50122234C6B863D00FECF309DDE">
    <w:name w:val="C546B50122234C6B863D00FECF309DDE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F6EDBE41DEA940958C4461728911A9A8">
    <w:name w:val="F6EDBE41DEA940958C4461728911A9A8"/>
  </w:style>
  <w:style w:type="paragraph" w:customStyle="1" w:styleId="D7ECD99E25A5406DBB8A8C2B9BC976E9">
    <w:name w:val="D7ECD99E25A5406DBB8A8C2B9BC976E9"/>
  </w:style>
  <w:style w:type="paragraph" w:customStyle="1" w:styleId="4F12ACAF78984A719366665F48410890">
    <w:name w:val="4F12ACAF78984A719366665F48410890"/>
  </w:style>
  <w:style w:type="paragraph" w:customStyle="1" w:styleId="30339A4218E341668BEA7326CAE6062A">
    <w:name w:val="30339A4218E341668BEA7326CAE6062A"/>
  </w:style>
  <w:style w:type="paragraph" w:customStyle="1" w:styleId="BA4C40F665604C07984846632C869AAE">
    <w:name w:val="BA4C40F665604C07984846632C869AAE"/>
  </w:style>
  <w:style w:type="paragraph" w:customStyle="1" w:styleId="631DCDF5BE7C408780506AA4763430F3">
    <w:name w:val="631DCDF5BE7C408780506AA4763430F3"/>
  </w:style>
  <w:style w:type="paragraph" w:customStyle="1" w:styleId="D05FCDB30A464903AA47F5B63BC1F6EE">
    <w:name w:val="D05FCDB30A464903AA47F5B63BC1F6EE"/>
  </w:style>
  <w:style w:type="paragraph" w:customStyle="1" w:styleId="B7B27CD085F24F3FA0402AC7160FAB44">
    <w:name w:val="B7B27CD085F24F3FA0402AC7160FAB44"/>
  </w:style>
  <w:style w:type="paragraph" w:customStyle="1" w:styleId="680E188937844480AEED156E77883F49">
    <w:name w:val="680E188937844480AEED156E77883F49"/>
  </w:style>
  <w:style w:type="paragraph" w:customStyle="1" w:styleId="D30A0310C39A44688A49B14C4C99B03F">
    <w:name w:val="D30A0310C39A44688A49B14C4C99B03F"/>
  </w:style>
  <w:style w:type="paragraph" w:customStyle="1" w:styleId="49E8332B14154BCEB5D627374D95CC80">
    <w:name w:val="49E8332B14154BCEB5D627374D95CC80"/>
  </w:style>
  <w:style w:type="paragraph" w:customStyle="1" w:styleId="2CB477623C7B4150ADFCC597A1B618C8">
    <w:name w:val="2CB477623C7B4150ADFCC597A1B618C8"/>
  </w:style>
  <w:style w:type="paragraph" w:customStyle="1" w:styleId="8A67DD0B640C41E9A9B22661E16554BE">
    <w:name w:val="8A67DD0B640C41E9A9B22661E16554BE"/>
  </w:style>
  <w:style w:type="paragraph" w:customStyle="1" w:styleId="2AD09DA683F64B60B3F11C37BB0683F6">
    <w:name w:val="2AD09DA683F64B60B3F11C37BB0683F6"/>
  </w:style>
  <w:style w:type="paragraph" w:customStyle="1" w:styleId="4ECB8A4199E141BA8316676C8EEF8352">
    <w:name w:val="4ECB8A4199E141BA8316676C8EEF8352"/>
  </w:style>
  <w:style w:type="paragraph" w:customStyle="1" w:styleId="504D22E0EBAD4FC69D647585E97A767D">
    <w:name w:val="504D22E0EBAD4FC69D647585E97A767D"/>
  </w:style>
  <w:style w:type="paragraph" w:customStyle="1" w:styleId="4114C682520049AC93488C0238578B52">
    <w:name w:val="4114C682520049AC93488C0238578B52"/>
  </w:style>
  <w:style w:type="paragraph" w:customStyle="1" w:styleId="2ADD902CD5F14DA9BB0733179F1BCE3E">
    <w:name w:val="2ADD902CD5F14DA9BB0733179F1BCE3E"/>
  </w:style>
  <w:style w:type="paragraph" w:customStyle="1" w:styleId="E9AF64825A2D4B899F14D9E7A5FD7591">
    <w:name w:val="E9AF64825A2D4B899F14D9E7A5FD7591"/>
  </w:style>
  <w:style w:type="paragraph" w:customStyle="1" w:styleId="F18FDC92FA854FDCB5D4393142032AE2">
    <w:name w:val="F18FDC92FA854FDCB5D4393142032AE2"/>
  </w:style>
  <w:style w:type="paragraph" w:customStyle="1" w:styleId="AF9D80F01E0A4945A229BEE3DE6E2BE4">
    <w:name w:val="AF9D80F01E0A4945A229BEE3DE6E2BE4"/>
  </w:style>
  <w:style w:type="paragraph" w:customStyle="1" w:styleId="BE39F9C5198942688589A802FED94CE8">
    <w:name w:val="BE39F9C5198942688589A802FED94CE8"/>
  </w:style>
  <w:style w:type="paragraph" w:customStyle="1" w:styleId="818A64318C7048B7AC61198B5347AF58">
    <w:name w:val="818A64318C7048B7AC61198B5347AF58"/>
  </w:style>
  <w:style w:type="paragraph" w:customStyle="1" w:styleId="43EE123565424C9891AEDA234020D7C7">
    <w:name w:val="43EE123565424C9891AEDA234020D7C7"/>
    <w:rsid w:val="00452C86"/>
  </w:style>
  <w:style w:type="paragraph" w:customStyle="1" w:styleId="8FE0164838964570B7C5C246A21567C2">
    <w:name w:val="8FE0164838964570B7C5C246A21567C2"/>
    <w:rsid w:val="00452C86"/>
  </w:style>
  <w:style w:type="paragraph" w:customStyle="1" w:styleId="E2AABB307D42410A9C1821DCDBBB3374">
    <w:name w:val="E2AABB307D42410A9C1821DCDBBB3374"/>
    <w:rsid w:val="00452C86"/>
  </w:style>
  <w:style w:type="paragraph" w:customStyle="1" w:styleId="8C6CB6C350A74FBE9F0E790CF32FF855">
    <w:name w:val="8C6CB6C350A74FBE9F0E790CF32FF855"/>
    <w:rsid w:val="00452C86"/>
  </w:style>
  <w:style w:type="paragraph" w:customStyle="1" w:styleId="54794AF4251C484DAB25F7898EC35C08">
    <w:name w:val="54794AF4251C484DAB25F7898EC35C08"/>
    <w:rsid w:val="00452C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Cubist resume</Template>
  <TotalTime>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2025-01-11T02:22:00Z</dcterms:created>
  <dcterms:modified xsi:type="dcterms:W3CDTF">2025-01-11T02:22:00Z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